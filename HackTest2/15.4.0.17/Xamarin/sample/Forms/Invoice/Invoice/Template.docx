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  <w:tblDescription w:val="Contact information"/>
      </w:tblPr>
      <w:tblGrid>
        <w:gridCol w:w="4984"/>
        <w:gridCol w:w="5096"/>
      </w:tblGrid>
      <w:tr w:rsidR="002E202B" w:rsidTr="0026413D">
        <w:tc>
          <w:tcPr>
            <w:tcW w:w="5148" w:type="dxa"/>
          </w:tcPr>
          <w:p w:rsidR="002E202B" w:rsidRPr="00582C14" w:rsidRDefault="002E202B" w:rsidP="0026413D">
            <w:pPr>
              <w:rPr>
                <w:color w:val="000000"/>
                <w:sz w:val="22"/>
                <w:szCs w:val="22"/>
              </w:rPr>
            </w:pPr>
            <w:r w:rsidRPr="00582C14">
              <w:rPr>
                <w:color w:val="000000"/>
                <w:sz w:val="22"/>
                <w:szCs w:val="22"/>
              </w:rPr>
              <w:t>Syncfusion Software</w:t>
            </w:r>
          </w:p>
          <w:p w:rsidR="002E202B" w:rsidRPr="00582C14" w:rsidRDefault="002E202B" w:rsidP="0026413D">
            <w:pPr>
              <w:rPr>
                <w:color w:val="000000"/>
                <w:sz w:val="22"/>
                <w:szCs w:val="22"/>
              </w:rPr>
            </w:pPr>
            <w:r w:rsidRPr="00582C14">
              <w:rPr>
                <w:color w:val="000000"/>
                <w:sz w:val="22"/>
                <w:szCs w:val="22"/>
              </w:rPr>
              <w:t xml:space="preserve">2501 Aerial Center Parkway </w:t>
            </w:r>
          </w:p>
          <w:p w:rsidR="002E202B" w:rsidRPr="00582C14" w:rsidRDefault="002E202B" w:rsidP="0026413D">
            <w:pPr>
              <w:rPr>
                <w:color w:val="000000"/>
                <w:sz w:val="22"/>
                <w:szCs w:val="22"/>
              </w:rPr>
            </w:pPr>
            <w:r w:rsidRPr="00582C14">
              <w:rPr>
                <w:color w:val="000000"/>
                <w:sz w:val="22"/>
                <w:szCs w:val="22"/>
              </w:rPr>
              <w:t>Suite 200 Morrisville, NC 27560 USA</w:t>
            </w:r>
          </w:p>
          <w:p w:rsidR="002E202B" w:rsidRPr="00582C14" w:rsidRDefault="002E202B" w:rsidP="0026413D">
            <w:pPr>
              <w:rPr>
                <w:color w:val="000000"/>
              </w:rPr>
            </w:pPr>
            <w:r w:rsidRPr="00582C14">
              <w:rPr>
                <w:rStyle w:val="Strong"/>
                <w:color w:val="000000"/>
                <w:sz w:val="22"/>
                <w:szCs w:val="22"/>
              </w:rPr>
              <w:t>Tel</w:t>
            </w:r>
            <w:r w:rsidRPr="00582C14">
              <w:rPr>
                <w:color w:val="000000"/>
                <w:sz w:val="22"/>
                <w:szCs w:val="22"/>
              </w:rPr>
              <w:t xml:space="preserve"> +1 888.936.8638  </w:t>
            </w:r>
            <w:r w:rsidRPr="00582C14">
              <w:rPr>
                <w:rStyle w:val="Strong"/>
                <w:color w:val="000000"/>
                <w:sz w:val="22"/>
                <w:szCs w:val="22"/>
              </w:rPr>
              <w:t>Fax</w:t>
            </w:r>
            <w:r w:rsidRPr="00582C14">
              <w:rPr>
                <w:color w:val="000000"/>
                <w:sz w:val="22"/>
                <w:szCs w:val="22"/>
              </w:rPr>
              <w:t xml:space="preserve"> +1 919.573.0306</w:t>
            </w:r>
          </w:p>
        </w:tc>
        <w:tc>
          <w:tcPr>
            <w:tcW w:w="5148" w:type="dxa"/>
          </w:tcPr>
          <w:p w:rsidR="002E202B" w:rsidRDefault="00631FE4" w:rsidP="0026413D">
            <w:pPr>
              <w:pStyle w:val="Header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2397887" cy="590042"/>
                  <wp:effectExtent l="0" t="0" r="254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yncfusi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887" cy="59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173D" w:rsidRDefault="0099173D"/>
    <w:tbl>
      <w:tblPr>
        <w:tblW w:w="5000" w:type="pct"/>
        <w:shd w:val="clear" w:color="auto" w:fill="22538E"/>
        <w:tblLook w:val="04A0" w:firstRow="1" w:lastRow="0" w:firstColumn="1" w:lastColumn="0" w:noHBand="0" w:noVBand="1"/>
      </w:tblPr>
      <w:tblGrid>
        <w:gridCol w:w="5040"/>
        <w:gridCol w:w="5040"/>
      </w:tblGrid>
      <w:tr w:rsidR="00767867" w:rsidRPr="00767867" w:rsidTr="00965B10">
        <w:tc>
          <w:tcPr>
            <w:tcW w:w="2500" w:type="pct"/>
            <w:shd w:val="clear" w:color="auto" w:fill="22538E"/>
            <w:vAlign w:val="center"/>
          </w:tcPr>
          <w:p w:rsidR="002E202B" w:rsidRPr="00327DA0" w:rsidRDefault="00327DA0" w:rsidP="002E202B">
            <w:pPr>
              <w:pStyle w:val="Title"/>
              <w:rPr>
                <w:caps w:val="0"/>
                <w:color w:val="FAFAFA"/>
              </w:rPr>
            </w:pPr>
            <w:r>
              <w:rPr>
                <w:caps w:val="0"/>
                <w:color w:val="FAFAFA"/>
              </w:rPr>
              <w:t>INVOICE</w:t>
            </w:r>
            <w:r w:rsidR="002E202B" w:rsidRPr="00327DA0">
              <w:rPr>
                <w:caps w:val="0"/>
                <w:color w:val="FAFAFA"/>
              </w:rPr>
              <w:t xml:space="preserve"> </w:t>
            </w:r>
            <w:r w:rsidR="0057329B" w:rsidRPr="00327DA0">
              <w:rPr>
                <w:caps w:val="0"/>
                <w:color w:val="FAFAFA"/>
              </w:rPr>
              <w:fldChar w:fldCharType="begin"/>
            </w:r>
            <w:r w:rsidR="0057329B" w:rsidRPr="00327DA0">
              <w:rPr>
                <w:caps w:val="0"/>
                <w:color w:val="FAFAFA"/>
              </w:rPr>
              <w:instrText xml:space="preserve"> MERGEFIELD  InvoiceNumber  \* MERGEFORMAT </w:instrText>
            </w:r>
            <w:r w:rsidR="0057329B" w:rsidRPr="00327DA0">
              <w:rPr>
                <w:caps w:val="0"/>
                <w:color w:val="FAFAFA"/>
              </w:rPr>
              <w:fldChar w:fldCharType="separate"/>
            </w:r>
            <w:r w:rsidR="002E202B" w:rsidRPr="00327DA0">
              <w:rPr>
                <w:caps w:val="0"/>
                <w:noProof/>
                <w:color w:val="FAFAFA"/>
              </w:rPr>
              <w:t>«InvoiceNumber»</w:t>
            </w:r>
            <w:r w:rsidR="0057329B" w:rsidRPr="00327DA0">
              <w:rPr>
                <w:caps w:val="0"/>
                <w:noProof/>
                <w:color w:val="FAFAFA"/>
              </w:rPr>
              <w:fldChar w:fldCharType="end"/>
            </w:r>
          </w:p>
        </w:tc>
        <w:tc>
          <w:tcPr>
            <w:tcW w:w="2500" w:type="pct"/>
            <w:shd w:val="clear" w:color="auto" w:fill="22538E"/>
            <w:vAlign w:val="center"/>
          </w:tcPr>
          <w:p w:rsidR="002E202B" w:rsidRPr="00327DA0" w:rsidRDefault="00327DA0" w:rsidP="002E202B">
            <w:pPr>
              <w:pStyle w:val="Title"/>
              <w:jc w:val="right"/>
              <w:rPr>
                <w:caps w:val="0"/>
                <w:noProof/>
                <w:color w:val="FAFAFA"/>
              </w:rPr>
            </w:pPr>
            <w:r>
              <w:rPr>
                <w:caps w:val="0"/>
                <w:noProof/>
                <w:color w:val="FAFAFA"/>
              </w:rPr>
              <w:t>DATE</w:t>
            </w:r>
            <w:r w:rsidR="002E202B" w:rsidRPr="00327DA0">
              <w:rPr>
                <w:caps w:val="0"/>
                <w:noProof/>
                <w:color w:val="FAFAFA"/>
              </w:rPr>
              <w:t xml:space="preserve"> </w:t>
            </w:r>
            <w:r w:rsidR="0057329B" w:rsidRPr="00327DA0">
              <w:rPr>
                <w:caps w:val="0"/>
                <w:noProof/>
                <w:color w:val="FAFAFA"/>
              </w:rPr>
              <w:fldChar w:fldCharType="begin"/>
            </w:r>
            <w:r w:rsidR="0057329B" w:rsidRPr="00327DA0">
              <w:rPr>
                <w:caps w:val="0"/>
                <w:noProof/>
                <w:color w:val="FAFAFA"/>
              </w:rPr>
              <w:instrText xml:space="preserve"> MERGEFIELD  Date  \* MERGEFORMAT </w:instrText>
            </w:r>
            <w:r w:rsidR="0057329B" w:rsidRPr="00327DA0">
              <w:rPr>
                <w:caps w:val="0"/>
                <w:noProof/>
                <w:color w:val="FAFAFA"/>
              </w:rPr>
              <w:fldChar w:fldCharType="separate"/>
            </w:r>
            <w:r w:rsidR="002E202B" w:rsidRPr="00327DA0">
              <w:rPr>
                <w:caps w:val="0"/>
                <w:noProof/>
                <w:color w:val="FAFAFA"/>
              </w:rPr>
              <w:t>«Date»</w:t>
            </w:r>
            <w:r w:rsidR="0057329B" w:rsidRPr="00327DA0">
              <w:rPr>
                <w:caps w:val="0"/>
                <w:noProof/>
                <w:color w:val="FAFAFA"/>
              </w:rPr>
              <w:fldChar w:fldCharType="end"/>
            </w:r>
          </w:p>
        </w:tc>
      </w:tr>
    </w:tbl>
    <w:p w:rsidR="002E202B" w:rsidRDefault="002E202B"/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10080"/>
      </w:tblGrid>
      <w:tr w:rsidR="00B6651B" w:rsidTr="00D049F2">
        <w:tc>
          <w:tcPr>
            <w:tcW w:w="5000" w:type="pct"/>
            <w:tcBorders>
              <w:bottom w:val="single" w:sz="4" w:space="0" w:color="7E97AD" w:themeColor="accent1"/>
            </w:tcBorders>
          </w:tcPr>
          <w:p w:rsidR="00B6651B" w:rsidRPr="00327DA0" w:rsidRDefault="00327DA0" w:rsidP="007D30DD">
            <w:pPr>
              <w:pStyle w:val="TableHeading"/>
              <w:tabs>
                <w:tab w:val="left" w:pos="9837"/>
              </w:tabs>
              <w:rPr>
                <w:caps w:val="0"/>
              </w:rPr>
            </w:pPr>
            <w:r>
              <w:rPr>
                <w:caps w:val="0"/>
                <w:color w:val="22538E"/>
                <w:sz w:val="22"/>
                <w:szCs w:val="22"/>
              </w:rPr>
              <w:t>BILL TO</w:t>
            </w:r>
            <w:bookmarkStart w:id="0" w:name="_GoBack"/>
            <w:bookmarkEnd w:id="0"/>
          </w:p>
        </w:tc>
      </w:tr>
      <w:tr w:rsidR="00B6651B" w:rsidTr="00D049F2">
        <w:tc>
          <w:tcPr>
            <w:tcW w:w="5000" w:type="pct"/>
            <w:tcBorders>
              <w:top w:val="single" w:sz="4" w:space="0" w:color="7E97AD" w:themeColor="accent1"/>
            </w:tcBorders>
          </w:tcPr>
          <w:p w:rsidR="00B6651B" w:rsidRPr="00582C14" w:rsidRDefault="007F2C02">
            <w:pPr>
              <w:rPr>
                <w:color w:val="000000"/>
                <w:sz w:val="22"/>
                <w:szCs w:val="22"/>
              </w:rPr>
            </w:pPr>
            <w:r w:rsidRPr="00582C14">
              <w:rPr>
                <w:color w:val="000000"/>
                <w:sz w:val="22"/>
                <w:szCs w:val="22"/>
              </w:rPr>
              <w:fldChar w:fldCharType="begin"/>
            </w:r>
            <w:r w:rsidRPr="00582C14">
              <w:rPr>
                <w:color w:val="000000"/>
                <w:sz w:val="22"/>
                <w:szCs w:val="22"/>
              </w:rPr>
              <w:instrText xml:space="preserve"> MERGEFIELD  Name  \* MERGEFORMAT </w:instrText>
            </w:r>
            <w:r w:rsidRPr="00582C14">
              <w:rPr>
                <w:color w:val="000000"/>
                <w:sz w:val="22"/>
                <w:szCs w:val="22"/>
              </w:rPr>
              <w:fldChar w:fldCharType="separate"/>
            </w:r>
            <w:r w:rsidR="00B6651B" w:rsidRPr="00582C14">
              <w:rPr>
                <w:noProof/>
                <w:color w:val="000000"/>
                <w:sz w:val="22"/>
                <w:szCs w:val="22"/>
              </w:rPr>
              <w:t>«Name»</w:t>
            </w:r>
            <w:r w:rsidRPr="00582C14">
              <w:rPr>
                <w:noProof/>
                <w:color w:val="000000"/>
                <w:sz w:val="22"/>
                <w:szCs w:val="22"/>
              </w:rPr>
              <w:fldChar w:fldCharType="end"/>
            </w:r>
            <w:r w:rsidR="00B6651B" w:rsidRPr="00582C14">
              <w:rPr>
                <w:color w:val="000000"/>
                <w:sz w:val="22"/>
                <w:szCs w:val="22"/>
              </w:rPr>
              <w:br/>
            </w:r>
            <w:r w:rsidRPr="00582C14">
              <w:rPr>
                <w:color w:val="000000"/>
                <w:sz w:val="22"/>
                <w:szCs w:val="22"/>
              </w:rPr>
              <w:fldChar w:fldCharType="begin"/>
            </w:r>
            <w:r w:rsidRPr="00582C14">
              <w:rPr>
                <w:color w:val="000000"/>
                <w:sz w:val="22"/>
                <w:szCs w:val="22"/>
              </w:rPr>
              <w:instrText xml:space="preserve"> MERGEFIELD  Address  \* MERGEFORMAT </w:instrText>
            </w:r>
            <w:r w:rsidRPr="00582C14">
              <w:rPr>
                <w:color w:val="000000"/>
                <w:sz w:val="22"/>
                <w:szCs w:val="22"/>
              </w:rPr>
              <w:fldChar w:fldCharType="separate"/>
            </w:r>
            <w:r w:rsidR="00B6651B" w:rsidRPr="00582C14">
              <w:rPr>
                <w:noProof/>
                <w:color w:val="000000"/>
                <w:sz w:val="22"/>
                <w:szCs w:val="22"/>
              </w:rPr>
              <w:t>«Address»</w:t>
            </w:r>
            <w:r w:rsidRPr="00582C14">
              <w:rPr>
                <w:noProof/>
                <w:color w:val="000000"/>
                <w:sz w:val="22"/>
                <w:szCs w:val="22"/>
              </w:rPr>
              <w:fldChar w:fldCharType="end"/>
            </w:r>
          </w:p>
          <w:p w:rsidR="00B6651B" w:rsidRDefault="00B6651B"/>
        </w:tc>
      </w:tr>
    </w:tbl>
    <w:p w:rsidR="0099173D" w:rsidRDefault="0099173D"/>
    <w:tbl>
      <w:tblPr>
        <w:tblStyle w:val="InvoiceTable"/>
        <w:tblW w:w="5000" w:type="pct"/>
        <w:tblBorders>
          <w:top w:val="single" w:sz="4" w:space="0" w:color="22538E"/>
          <w:left w:val="single" w:sz="4" w:space="0" w:color="22538E"/>
          <w:bottom w:val="single" w:sz="4" w:space="0" w:color="22538E"/>
          <w:right w:val="single" w:sz="4" w:space="0" w:color="22538E"/>
          <w:insideH w:val="single" w:sz="4" w:space="0" w:color="22538E"/>
          <w:insideV w:val="single" w:sz="4" w:space="0" w:color="22538E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3277"/>
        <w:gridCol w:w="1249"/>
        <w:gridCol w:w="969"/>
        <w:gridCol w:w="1339"/>
        <w:gridCol w:w="3236"/>
      </w:tblGrid>
      <w:tr w:rsidR="00767867" w:rsidRPr="00767867" w:rsidTr="0032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27" w:type="pct"/>
            <w:tcBorders>
              <w:bottom w:val="nil"/>
            </w:tcBorders>
            <w:shd w:val="clear" w:color="auto" w:fill="22538E"/>
          </w:tcPr>
          <w:p w:rsidR="001E078E" w:rsidRPr="00327DA0" w:rsidRDefault="00327DA0">
            <w:pPr>
              <w:rPr>
                <w:caps w:val="0"/>
                <w:color w:val="FAFAFA"/>
                <w:sz w:val="22"/>
                <w:szCs w:val="22"/>
              </w:rPr>
            </w:pPr>
            <w:r>
              <w:rPr>
                <w:caps w:val="0"/>
                <w:color w:val="FAFAFA"/>
                <w:sz w:val="22"/>
                <w:szCs w:val="22"/>
              </w:rPr>
              <w:t>ITEM</w:t>
            </w:r>
          </w:p>
        </w:tc>
        <w:tc>
          <w:tcPr>
            <w:tcW w:w="620" w:type="pct"/>
            <w:tcBorders>
              <w:bottom w:val="nil"/>
            </w:tcBorders>
            <w:shd w:val="clear" w:color="auto" w:fill="22538E"/>
          </w:tcPr>
          <w:p w:rsidR="001E078E" w:rsidRPr="00327DA0" w:rsidRDefault="001E078E" w:rsidP="00327DA0">
            <w:pPr>
              <w:jc w:val="right"/>
              <w:rPr>
                <w:caps w:val="0"/>
                <w:color w:val="FAFAFA"/>
                <w:sz w:val="22"/>
                <w:szCs w:val="22"/>
              </w:rPr>
            </w:pPr>
            <w:r w:rsidRPr="00327DA0">
              <w:rPr>
                <w:caps w:val="0"/>
                <w:color w:val="FAFAFA"/>
                <w:sz w:val="22"/>
                <w:szCs w:val="22"/>
              </w:rPr>
              <w:t>Q</w:t>
            </w:r>
            <w:r w:rsidR="00327DA0" w:rsidRPr="00327DA0">
              <w:rPr>
                <w:caps w:val="0"/>
                <w:color w:val="FAFAFA"/>
                <w:sz w:val="22"/>
                <w:szCs w:val="22"/>
              </w:rPr>
              <w:t>UANTITY</w:t>
            </w:r>
          </w:p>
        </w:tc>
        <w:tc>
          <w:tcPr>
            <w:tcW w:w="481" w:type="pct"/>
            <w:tcBorders>
              <w:bottom w:val="nil"/>
            </w:tcBorders>
            <w:shd w:val="clear" w:color="auto" w:fill="22538E"/>
          </w:tcPr>
          <w:p w:rsidR="001E078E" w:rsidRPr="00327DA0" w:rsidRDefault="001E078E" w:rsidP="00B6651B">
            <w:pPr>
              <w:jc w:val="right"/>
              <w:rPr>
                <w:caps w:val="0"/>
                <w:color w:val="FAFAFA"/>
                <w:sz w:val="22"/>
                <w:szCs w:val="22"/>
              </w:rPr>
            </w:pPr>
            <w:r w:rsidRPr="00327DA0">
              <w:rPr>
                <w:caps w:val="0"/>
                <w:color w:val="FAFAFA"/>
                <w:sz w:val="22"/>
                <w:szCs w:val="22"/>
              </w:rPr>
              <w:t>R</w:t>
            </w:r>
            <w:r w:rsidR="00327DA0">
              <w:rPr>
                <w:caps w:val="0"/>
                <w:color w:val="FAFAFA"/>
                <w:sz w:val="22"/>
                <w:szCs w:val="22"/>
              </w:rPr>
              <w:t>ATE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22538E"/>
          </w:tcPr>
          <w:p w:rsidR="001E078E" w:rsidRPr="00327DA0" w:rsidRDefault="00327DA0" w:rsidP="00B6651B">
            <w:pPr>
              <w:jc w:val="right"/>
              <w:rPr>
                <w:caps w:val="0"/>
                <w:color w:val="FAFAFA"/>
                <w:sz w:val="22"/>
                <w:szCs w:val="22"/>
              </w:rPr>
            </w:pPr>
            <w:r>
              <w:rPr>
                <w:caps w:val="0"/>
                <w:color w:val="FAFAFA"/>
                <w:sz w:val="22"/>
                <w:szCs w:val="22"/>
              </w:rPr>
              <w:t>TAXES</w:t>
            </w:r>
            <w:r w:rsidR="00820576" w:rsidRPr="00327DA0">
              <w:rPr>
                <w:caps w:val="0"/>
                <w:color w:val="FAFAFA"/>
                <w:sz w:val="22"/>
                <w:szCs w:val="22"/>
              </w:rPr>
              <w:t>(%)</w:t>
            </w:r>
          </w:p>
        </w:tc>
        <w:tc>
          <w:tcPr>
            <w:tcW w:w="1607" w:type="pct"/>
            <w:tcBorders>
              <w:bottom w:val="nil"/>
            </w:tcBorders>
            <w:shd w:val="clear" w:color="auto" w:fill="22538E"/>
          </w:tcPr>
          <w:p w:rsidR="001E078E" w:rsidRPr="00327DA0" w:rsidRDefault="00327DA0" w:rsidP="00327DA0">
            <w:pPr>
              <w:jc w:val="right"/>
              <w:rPr>
                <w:caps w:val="0"/>
                <w:color w:val="FAFAFA"/>
                <w:sz w:val="22"/>
                <w:szCs w:val="22"/>
              </w:rPr>
            </w:pPr>
            <w:r>
              <w:rPr>
                <w:caps w:val="0"/>
                <w:color w:val="FAFAFA"/>
                <w:sz w:val="22"/>
                <w:szCs w:val="22"/>
              </w:rPr>
              <w:t>AMOUNT</w:t>
            </w:r>
          </w:p>
        </w:tc>
      </w:tr>
      <w:tr w:rsidR="007D0F9D" w:rsidRPr="004529C0" w:rsidTr="00324714">
        <w:tc>
          <w:tcPr>
            <w:tcW w:w="1627" w:type="pct"/>
            <w:tcBorders>
              <w:top w:val="nil"/>
              <w:left w:val="nil"/>
              <w:bottom w:val="single" w:sz="4" w:space="0" w:color="22538E"/>
              <w:right w:val="nil"/>
            </w:tcBorders>
            <w:vAlign w:val="top"/>
          </w:tcPr>
          <w:p w:rsidR="007D0F9D" w:rsidRPr="00582C14" w:rsidRDefault="006E0034" w:rsidP="007D0F9D">
            <w:pPr>
              <w:spacing w:after="20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/>
            </w: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MERGEFIELD  TableStart:Invoice  \* MERGEFORMAT </w:instrText>
            </w: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Pr="00582C14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t>«TableStart:Invoice»</w:t>
            </w: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end"/>
            </w:r>
            <w:r w:rsidR="007D0F9D"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/>
            </w:r>
            <w:r w:rsidR="007D0F9D"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MERGEFIELD  ItemName  \* MERGEFORMAT </w:instrText>
            </w:r>
            <w:r w:rsidR="007D0F9D"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="007D0F9D" w:rsidRPr="00582C14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t>«ItemName»</w:t>
            </w:r>
            <w:r w:rsidR="007D0F9D" w:rsidRPr="00582C14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22538E"/>
              <w:right w:val="nil"/>
            </w:tcBorders>
          </w:tcPr>
          <w:p w:rsidR="007D0F9D" w:rsidRPr="00582C14" w:rsidRDefault="007D0F9D" w:rsidP="007D0F9D">
            <w:pPr>
              <w:jc w:val="right"/>
              <w:rPr>
                <w:color w:val="000000"/>
                <w:sz w:val="22"/>
                <w:szCs w:val="22"/>
              </w:rPr>
            </w:pP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/>
            </w: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MERGEFIELD  Quantity  \* MERGEFORMAT </w:instrText>
            </w: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Pr="00582C14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t>«Quantity»</w:t>
            </w:r>
            <w:r w:rsidRPr="00582C14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22538E"/>
              <w:right w:val="nil"/>
            </w:tcBorders>
          </w:tcPr>
          <w:p w:rsidR="007D0F9D" w:rsidRPr="00582C14" w:rsidRDefault="007D0F9D" w:rsidP="007D0F9D">
            <w:pPr>
              <w:jc w:val="right"/>
              <w:rPr>
                <w:color w:val="000000"/>
                <w:sz w:val="22"/>
                <w:szCs w:val="22"/>
              </w:rPr>
            </w:pP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/>
            </w: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MERGEFIELD  Rate  \* MERGEFORMAT </w:instrText>
            </w: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Pr="00582C14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t>«Rate»</w:t>
            </w:r>
            <w:r w:rsidRPr="00582C14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fldChar w:fldCharType="end"/>
            </w:r>
            <w:r w:rsidR="00703978" w:rsidRPr="00582C14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22538E"/>
              <w:right w:val="nil"/>
            </w:tcBorders>
          </w:tcPr>
          <w:p w:rsidR="007D0F9D" w:rsidRPr="00582C14" w:rsidRDefault="007D0F9D" w:rsidP="007D0F9D">
            <w:pPr>
              <w:jc w:val="right"/>
              <w:rPr>
                <w:color w:val="000000"/>
                <w:sz w:val="22"/>
                <w:szCs w:val="22"/>
              </w:rPr>
            </w:pP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/>
            </w: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MERGEFIELD  Taxes  \* MERGEFORMAT </w:instrText>
            </w: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Pr="00582C14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t>«Taxes»</w:t>
            </w:r>
            <w:r w:rsidRPr="00582C14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07" w:type="pct"/>
            <w:tcBorders>
              <w:top w:val="nil"/>
              <w:left w:val="nil"/>
              <w:bottom w:val="single" w:sz="4" w:space="0" w:color="22538E"/>
              <w:right w:val="nil"/>
            </w:tcBorders>
          </w:tcPr>
          <w:p w:rsidR="007D0F9D" w:rsidRPr="00582C14" w:rsidRDefault="007D0F9D" w:rsidP="006E0034">
            <w:pPr>
              <w:jc w:val="right"/>
              <w:rPr>
                <w:color w:val="000000"/>
                <w:sz w:val="22"/>
                <w:szCs w:val="22"/>
              </w:rPr>
            </w:pP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/>
            </w: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MERGEFIELD  TotalAmount  \* MERGEFORMAT </w:instrText>
            </w: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Pr="00582C14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t>«TotalAmount»</w:t>
            </w:r>
            <w:r w:rsidRPr="00582C14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fldChar w:fldCharType="end"/>
            </w:r>
            <w:r w:rsidR="006E0034"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/>
            </w:r>
            <w:r w:rsidR="006E0034"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MERGEFIELD  TableEnd:Invoice  \* MERGEFORMAT </w:instrText>
            </w:r>
            <w:r w:rsidR="006E0034"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="006E0034" w:rsidRPr="00582C14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t>«TableEnd:Invoice»</w:t>
            </w:r>
            <w:r w:rsidR="006E0034"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end"/>
            </w:r>
          </w:p>
        </w:tc>
      </w:tr>
      <w:tr w:rsidR="00817660" w:rsidRPr="004529C0" w:rsidTr="0032471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3" w:type="pct"/>
            <w:gridSpan w:val="4"/>
            <w:tcBorders>
              <w:left w:val="nil"/>
              <w:bottom w:val="none" w:sz="0" w:space="0" w:color="auto"/>
              <w:right w:val="nil"/>
            </w:tcBorders>
            <w:vAlign w:val="top"/>
          </w:tcPr>
          <w:p w:rsidR="00817660" w:rsidRPr="004529C0" w:rsidRDefault="00582C14" w:rsidP="00294900">
            <w:pPr>
              <w:jc w:val="right"/>
              <w:rPr>
                <w:rFonts w:ascii="Segoe UI" w:hAnsi="Segoe UI" w:cs="Segoe UI"/>
                <w:color w:val="808285"/>
                <w:sz w:val="22"/>
                <w:szCs w:val="22"/>
              </w:rPr>
            </w:pPr>
            <w:r w:rsidRPr="00965B10">
              <w:rPr>
                <w:rStyle w:val="Strong"/>
                <w:color w:val="22538E"/>
                <w:sz w:val="22"/>
                <w:szCs w:val="22"/>
              </w:rPr>
              <w:t>TOTAL DUE</w:t>
            </w:r>
          </w:p>
        </w:tc>
        <w:tc>
          <w:tcPr>
            <w:tcW w:w="1607" w:type="pct"/>
            <w:tcBorders>
              <w:left w:val="nil"/>
              <w:bottom w:val="none" w:sz="0" w:space="0" w:color="auto"/>
              <w:right w:val="nil"/>
            </w:tcBorders>
          </w:tcPr>
          <w:p w:rsidR="00817660" w:rsidRPr="004529C0" w:rsidRDefault="00817660" w:rsidP="006E0034">
            <w:pPr>
              <w:jc w:val="right"/>
              <w:rPr>
                <w:rFonts w:ascii="Segoe UI" w:hAnsi="Segoe UI" w:cs="Segoe UI"/>
                <w:color w:val="808285"/>
                <w:sz w:val="22"/>
                <w:szCs w:val="22"/>
              </w:rPr>
            </w:pP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t>$</w:t>
            </w:r>
            <w:r w:rsidR="00316D11"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</w:t>
            </w: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/>
            </w: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MERGEFIELD  TotalDue  \* MERGEFORMAT </w:instrText>
            </w:r>
            <w:r w:rsidRPr="00582C14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Pr="00582C14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t>«TotalDue»</w:t>
            </w:r>
            <w:r w:rsidRPr="00582C14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99173D" w:rsidRPr="004529C0" w:rsidRDefault="0099173D">
      <w:pPr>
        <w:pStyle w:val="NoSpacing"/>
        <w:rPr>
          <w:sz w:val="22"/>
          <w:szCs w:val="22"/>
        </w:rPr>
      </w:pPr>
    </w:p>
    <w:p w:rsidR="0099173D" w:rsidRPr="00582C14" w:rsidRDefault="00AA3710" w:rsidP="00582C14">
      <w:pPr>
        <w:jc w:val="center"/>
        <w:rPr>
          <w:color w:val="000000"/>
          <w:sz w:val="22"/>
          <w:szCs w:val="22"/>
        </w:rPr>
      </w:pPr>
      <w:r w:rsidRPr="00582C14">
        <w:rPr>
          <w:color w:val="000000"/>
          <w:sz w:val="22"/>
          <w:szCs w:val="22"/>
        </w:rPr>
        <w:t>Thank you for your business!</w:t>
      </w:r>
    </w:p>
    <w:p w:rsidR="00AA3710" w:rsidRDefault="00AA3710"/>
    <w:sectPr w:rsidR="00AA3710" w:rsidSect="002E202B">
      <w:headerReference w:type="default" r:id="rId10"/>
      <w:footerReference w:type="default" r:id="rId11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EA6" w:rsidRDefault="00AE5EA6">
      <w:pPr>
        <w:spacing w:before="0" w:after="0"/>
      </w:pPr>
      <w:r>
        <w:separator/>
      </w:r>
    </w:p>
  </w:endnote>
  <w:endnote w:type="continuationSeparator" w:id="0">
    <w:p w:rsidR="00AE5EA6" w:rsidRDefault="00AE5E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73D" w:rsidRDefault="00E47674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C124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EA6" w:rsidRDefault="00AE5EA6">
      <w:pPr>
        <w:spacing w:before="0" w:after="0"/>
      </w:pPr>
      <w:r>
        <w:separator/>
      </w:r>
    </w:p>
  </w:footnote>
  <w:footnote w:type="continuationSeparator" w:id="0">
    <w:p w:rsidR="00AE5EA6" w:rsidRDefault="00AE5E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73D" w:rsidRDefault="00E47674">
    <w:pPr>
      <w:pStyle w:val="Header"/>
    </w:pPr>
    <w:r>
      <w:rPr>
        <w:noProof/>
        <w:lang w:bidi="ta-IN"/>
      </w:rPr>
      <w:drawing>
        <wp:inline distT="0" distB="0" distL="0" distR="0" wp14:anchorId="5DEF689C" wp14:editId="448D0D13">
          <wp:extent cx="910656" cy="442910"/>
          <wp:effectExtent l="0" t="0" r="3810" b="0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0656" cy="442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94"/>
    <w:rsid w:val="00057881"/>
    <w:rsid w:val="000B283B"/>
    <w:rsid w:val="00144492"/>
    <w:rsid w:val="001D1EE5"/>
    <w:rsid w:val="001E078E"/>
    <w:rsid w:val="001F21CB"/>
    <w:rsid w:val="00294900"/>
    <w:rsid w:val="002C1240"/>
    <w:rsid w:val="002E202B"/>
    <w:rsid w:val="00316D11"/>
    <w:rsid w:val="00324714"/>
    <w:rsid w:val="0032610B"/>
    <w:rsid w:val="00327DA0"/>
    <w:rsid w:val="00393D48"/>
    <w:rsid w:val="003C0D0A"/>
    <w:rsid w:val="003E5591"/>
    <w:rsid w:val="004529C0"/>
    <w:rsid w:val="00517FAD"/>
    <w:rsid w:val="0057329B"/>
    <w:rsid w:val="00582C14"/>
    <w:rsid w:val="00584292"/>
    <w:rsid w:val="005F0A8A"/>
    <w:rsid w:val="00631FE4"/>
    <w:rsid w:val="0065341A"/>
    <w:rsid w:val="006E0034"/>
    <w:rsid w:val="00703978"/>
    <w:rsid w:val="00751324"/>
    <w:rsid w:val="00752768"/>
    <w:rsid w:val="00767867"/>
    <w:rsid w:val="007B6B06"/>
    <w:rsid w:val="007D0F9D"/>
    <w:rsid w:val="007D30DD"/>
    <w:rsid w:val="007E1AE0"/>
    <w:rsid w:val="007F2C02"/>
    <w:rsid w:val="00803C14"/>
    <w:rsid w:val="00817660"/>
    <w:rsid w:val="00820576"/>
    <w:rsid w:val="00965B10"/>
    <w:rsid w:val="00975598"/>
    <w:rsid w:val="00985692"/>
    <w:rsid w:val="0099173D"/>
    <w:rsid w:val="009E55BB"/>
    <w:rsid w:val="00A07755"/>
    <w:rsid w:val="00A31F91"/>
    <w:rsid w:val="00AA3710"/>
    <w:rsid w:val="00AE5EA6"/>
    <w:rsid w:val="00B6651B"/>
    <w:rsid w:val="00BD55BB"/>
    <w:rsid w:val="00C30AB9"/>
    <w:rsid w:val="00C74761"/>
    <w:rsid w:val="00CC1E15"/>
    <w:rsid w:val="00CD1FC8"/>
    <w:rsid w:val="00D049F2"/>
    <w:rsid w:val="00D234D9"/>
    <w:rsid w:val="00D530E5"/>
    <w:rsid w:val="00D5593D"/>
    <w:rsid w:val="00DA1044"/>
    <w:rsid w:val="00DD0409"/>
    <w:rsid w:val="00E46850"/>
    <w:rsid w:val="00E47674"/>
    <w:rsid w:val="00F35294"/>
    <w:rsid w:val="00F36CC3"/>
    <w:rsid w:val="00FB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C50877-4147-43F5-B4C2-CE454090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ays\AppData\Roaming\Microsoft\Templates\Invoice%20(timeless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20B7E-A4F9-4CAC-B551-B09FBFF0E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(timeless)</Template>
  <TotalTime>39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Praveenkumar H</cp:lastModifiedBy>
  <cp:revision>31</cp:revision>
  <dcterms:created xsi:type="dcterms:W3CDTF">2012-10-22T10:26:00Z</dcterms:created>
  <dcterms:modified xsi:type="dcterms:W3CDTF">2014-09-25T13:39:00Z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